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76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 xml:space="preserve">Laporan </w:t>
      </w:r>
    </w:p>
    <w:p>
      <w:pPr>
        <w:spacing w:line="276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Algoritma dan Pemrograman</w:t>
      </w:r>
    </w:p>
    <w:p>
      <w:pPr>
        <w:spacing w:line="276" w:lineRule="auto"/>
        <w:jc w:val="center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Modul 1 dan 2</w:t>
      </w:r>
    </w:p>
    <w:p>
      <w:pPr>
        <w:jc w:val="center"/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  <w:r>
        <w:drawing>
          <wp:anchor distT="0" distB="0" distL="114300" distR="114300" simplePos="0" relativeHeight="2" behindDoc="1" locked="0" layoutInCell="1" hidden="0" allowOverlap="1">
            <wp:simplePos x="0" y="0"/>
            <wp:positionH relativeFrom="column">
              <wp:posOffset>1784350</wp:posOffset>
            </wp:positionH>
            <wp:positionV relativeFrom="paragraph">
              <wp:posOffset>229216</wp:posOffset>
            </wp:positionV>
            <wp:extent cx="2146300" cy="2146300"/>
            <wp:effectExtent l="0" t="0" r="0" b="0"/>
            <wp:wrapNone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6300" cy="21463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Nama : Winnez Cyntia Nono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NIM : 24241102</w:t>
      </w:r>
      <w:bookmarkStart w:id="0" w:name="_GoBack"/>
      <w:bookmarkEnd w:id="0"/>
      <w:r>
        <w:rPr>
          <w:rFonts w:ascii="Times New Roman" w:cs="Times New Roman" w:hAnsi="Times New Roman"/>
          <w:b/>
          <w:bCs/>
          <w:sz w:val="28"/>
        </w:rPr>
        <w:br/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PROGRAM STUDI PENDIDIKAN TEKNOLOGI INFORMASI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FAKULTAS SAINS, TEKNIK DAN TERAPAN (FSTT)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UNIVERSITAS PENDIDIKAN MANDALIKA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TAHUN 2024</w:t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</w:p>
    <w:p>
      <w:pPr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br w:type="page"/>
      </w:r>
    </w:p>
    <w:p>
      <w:pPr>
        <w:spacing w:line="360" w:lineRule="auto"/>
        <w:jc w:val="center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drawing>
          <wp:anchor distT="0" distB="0" distL="114300" distR="114300" simplePos="0" relativeHeight="16" behindDoc="1" locked="0" layoutInCell="1" hidden="0" allowOverlap="1">
            <wp:simplePos x="0" y="0"/>
            <wp:positionH relativeFrom="column">
              <wp:posOffset>135802</wp:posOffset>
            </wp:positionH>
            <wp:positionV relativeFrom="paragraph">
              <wp:posOffset>471</wp:posOffset>
            </wp:positionV>
            <wp:extent cx="3911097" cy="4755628"/>
            <wp:effectExtent l="0" t="0" r="0" b="0"/>
            <wp:wrapTopAndBottom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11097" cy="47556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No. 1 Apakah sebuah bilangan adalah bilangan genap atau ganjil 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Masukan bilangan dan tentukan bilangan 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Periksa bilangan jika di bagi 2 sama dengan 5 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 Iya, jika bilangan ganjil </w:t>
      </w: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Tidak, jika bilangan genap</w:t>
      </w: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br w:type="page"/>
      </w:r>
    </w:p>
    <w:p>
      <w:pPr>
        <w:spacing w:line="240" w:lineRule="auto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>
          <wp:anchor distT="0" distB="0" distL="114300" distR="114300" simplePos="0" relativeHeight="3" behindDoc="1" locked="0" layoutInCell="1" hidden="0" allowOverlap="1">
            <wp:simplePos x="0" y="0"/>
            <wp:positionH relativeFrom="column">
              <wp:posOffset>341353</wp:posOffset>
            </wp:positionH>
            <wp:positionV relativeFrom="paragraph">
              <wp:posOffset>-210682</wp:posOffset>
            </wp:positionV>
            <wp:extent cx="4889500" cy="4545330"/>
            <wp:effectExtent l="0" t="0" r="0" b="0"/>
            <wp:wrapNone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500" cy="454533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No. 2 Manakah rute dengan jalur terpendek, jika ada dua rute yang dibandingkan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Masukan jarak rute a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2. Masukan jarak rute b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3. Bandingkan apakah rute a lebih pendek dari rute b</w:t>
      </w:r>
    </w:p>
    <w:p>
      <w:pPr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- Jika iya, maka rute a terpendek</w:t>
      </w:r>
    </w:p>
    <w:p>
      <w:pPr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- Jika tidak, lanjut ke tahap berikutnya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Bandingkan apakah jarak rute b lebih pendek dari rute a</w:t>
      </w:r>
    </w:p>
    <w:p>
      <w:pPr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Jika iya, rute b adalah terpendek </w:t>
      </w:r>
    </w:p>
    <w:p>
      <w:pPr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 Jika tidak, kedua rute memiliki jarak yang sama</w:t>
      </w: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br w:type="page"/>
      </w:r>
    </w:p>
    <w:p>
      <w:pPr>
        <w:ind w:firstLine="284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drawing>
          <wp:anchor distT="0" distB="0" distL="114300" distR="114300" simplePos="0" relativeHeight="4" behindDoc="1" locked="0" layoutInCell="1" hidden="0" allowOverlap="1">
            <wp:simplePos x="0" y="0"/>
            <wp:positionH relativeFrom="column">
              <wp:posOffset>316865</wp:posOffset>
            </wp:positionH>
            <wp:positionV relativeFrom="paragraph">
              <wp:posOffset>-408719</wp:posOffset>
            </wp:positionV>
            <wp:extent cx="5080634" cy="5697220"/>
            <wp:effectExtent l="0" t="0" r="0" b="0"/>
            <wp:wrapNone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634" cy="56972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ind w:firstLine="284"/>
        <w:rPr>
          <w:rFonts w:ascii="Times New Roman" w:cs="Times New Roman" w:hAnsi="Times New Roman"/>
          <w:sz w:val="28"/>
        </w:rPr>
      </w:pPr>
    </w:p>
    <w:p>
      <w:pPr>
        <w:spacing w:line="240" w:lineRule="auto"/>
        <w:rPr>
          <w:rFonts w:ascii="Times New Roman" w:cs="Times New Roman" w:hAnsi="Times New Roman"/>
          <w:sz w:val="28"/>
        </w:rPr>
      </w:pPr>
    </w:p>
    <w:p>
      <w:pPr>
        <w:spacing w:line="240" w:lineRule="auto"/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No. 3 Mengurutkan 3 bilangan yang diinputkan, mulai dari yang terkecil sampai yang terbesar</w:t>
      </w:r>
    </w:p>
    <w:p>
      <w:pPr>
        <w:spacing w:line="240" w:lineRule="auto"/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1. Terima tiga angka (a,b,c) </w:t>
      </w:r>
    </w:p>
    <w:p>
      <w:pPr>
        <w:spacing w:line="240" w:lineRule="auto"/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2. Bandingkan a dan b, periksa apakah a lebih besar dari b</w:t>
      </w:r>
    </w:p>
    <w:p>
      <w:pPr>
        <w:spacing w:line="240" w:lineRule="auto"/>
        <w:ind w:firstLine="42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- Jika iya, tukar b dan c</w:t>
      </w:r>
    </w:p>
    <w:p>
      <w:pPr>
        <w:spacing w:line="240" w:lineRule="auto"/>
        <w:ind w:firstLine="42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- Jika tidak, lanjutkan langkah berikutnya </w:t>
      </w:r>
    </w:p>
    <w:p>
      <w:pPr>
        <w:spacing w:line="240" w:lineRule="auto"/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3. Bandingkan b dan c, periksa apakah b lebih besar dari c </w:t>
      </w:r>
    </w:p>
    <w:p>
      <w:pPr>
        <w:spacing w:line="240" w:lineRule="auto"/>
        <w:ind w:firstLine="5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Jika iya, tukar b dan c </w:t>
      </w:r>
    </w:p>
    <w:p>
      <w:pPr>
        <w:spacing w:line="240" w:lineRule="auto"/>
        <w:ind w:firstLine="5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Jika tidak, lanjutkan </w:t>
      </w:r>
    </w:p>
    <w:p>
      <w:pPr>
        <w:spacing w:line="240" w:lineRule="auto"/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4. Bandingkan a dan b lagi: Setelah menukar, periksa kembali apakah a lebih besar dari b</w:t>
      </w:r>
    </w:p>
    <w:p>
      <w:pPr>
        <w:spacing w:line="240" w:lineRule="auto"/>
        <w:ind w:firstLine="5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- Jika iya, tukar a dan b</w:t>
      </w:r>
    </w:p>
    <w:p>
      <w:pPr>
        <w:spacing w:line="240" w:lineRule="auto"/>
        <w:ind w:firstLine="567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- Jika tidak, tidak ada perubahan </w:t>
      </w:r>
    </w:p>
    <w:p>
      <w:pPr>
        <w:spacing w:line="240" w:lineRule="auto"/>
        <w:ind w:firstLine="284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5. Menampilkan angka-angka yang diurutkan secara berurutan</w:t>
      </w:r>
    </w:p>
    <w:p>
      <w:pPr>
        <w:spacing w:line="240" w:lineRule="auto"/>
        <w:ind w:firstLine="284"/>
        <w:rPr>
          <w:rFonts w:ascii="Times New Roman" w:cs="Times New Roman" w:hAnsi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He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Droid Sans" w:hAnsi="Calibri"/>
      <w:kern w:val="2"/>
      <w:sz w:val="22"/>
      <w:szCs w:val="28"/>
      <w:lang w:val="id-ID" w:eastAsia="en-US" w:bidi="th-TH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29</TotalTime>
  <Application>Yozo_Office</Application>
  <Pages>5</Pages>
  <Words>245</Words>
  <Characters>1154</Characters>
  <Lines>94</Lines>
  <Paragraphs>38</Paragraphs>
  <CharactersWithSpaces>1384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asuse1404_e732y@outlook.com</dc:creator>
  <cp:lastModifiedBy>Pengguna vivo</cp:lastModifiedBy>
  <cp:revision>7</cp:revision>
  <dcterms:created xsi:type="dcterms:W3CDTF">2024-10-08T13:21:00Z</dcterms:created>
  <dcterms:modified xsi:type="dcterms:W3CDTF">2024-10-16T02:11:21Z</dcterms:modified>
</cp:coreProperties>
</file>